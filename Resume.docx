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157193" w14:textId="77777777" w:rsidR="00064A60" w:rsidRDefault="00064A60" w:rsidP="00064A60">
      <w:pPr>
        <w:pStyle w:val="Heading1"/>
      </w:pPr>
      <w:r>
        <w:t>Education</w:t>
      </w:r>
    </w:p>
    <w:p w14:paraId="11B2E6E7" w14:textId="77777777" w:rsidR="00064A60" w:rsidRDefault="00064A60" w:rsidP="00064A60">
      <w:pPr>
        <w:pStyle w:val="BodyText"/>
        <w:rPr>
          <w:b/>
        </w:rPr>
      </w:pPr>
      <w:r>
        <w:rPr>
          <w:b/>
        </w:rPr>
        <w:t>University of Texas at Austin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Spring 2017 Completion</w:t>
      </w:r>
    </w:p>
    <w:p w14:paraId="1750DEDF" w14:textId="77777777" w:rsidR="00064A60" w:rsidRPr="00265F52" w:rsidRDefault="00064A60" w:rsidP="00064A60">
      <w:pPr>
        <w:pStyle w:val="BodyText"/>
      </w:pPr>
      <w:r>
        <w:t>Full Stack Developer Program</w:t>
      </w:r>
    </w:p>
    <w:p w14:paraId="1482D846" w14:textId="77777777" w:rsidR="00064A60" w:rsidRDefault="00A94DEF" w:rsidP="00064A60">
      <w:pPr>
        <w:pStyle w:val="Heading2"/>
      </w:pPr>
      <w:sdt>
        <w:sdtPr>
          <w:id w:val="9459748"/>
          <w:placeholder>
            <w:docPart w:val="E5EA31247D71AA43A858B660D7F651F1"/>
          </w:placeholder>
        </w:sdtPr>
        <w:sdtEndPr/>
        <w:sdtContent>
          <w:r w:rsidR="00064A60">
            <w:t>University of Texas at Austin</w:t>
          </w:r>
        </w:sdtContent>
      </w:sdt>
      <w:r w:rsidR="00064A60">
        <w:tab/>
        <w:t>Graduated Spring 2016</w:t>
      </w:r>
    </w:p>
    <w:p w14:paraId="7AAF9EF0" w14:textId="77777777" w:rsidR="00064A60" w:rsidRPr="004941E9" w:rsidRDefault="00064A60" w:rsidP="00064A60">
      <w:pPr>
        <w:pStyle w:val="BodyText"/>
      </w:pPr>
      <w:r>
        <w:t>Bachelor of Science and Arts in Computer Science</w:t>
      </w:r>
    </w:p>
    <w:p w14:paraId="15994312" w14:textId="77777777" w:rsidR="008C503B" w:rsidRDefault="00780052" w:rsidP="006F2FA9">
      <w:pPr>
        <w:pStyle w:val="Heading1"/>
      </w:pPr>
      <w:r>
        <w:t>Practical</w:t>
      </w:r>
      <w:r w:rsidR="006F2FA9">
        <w:t xml:space="preserve"> </w:t>
      </w:r>
      <w:r w:rsidR="00D1029C">
        <w:t>Experience</w:t>
      </w:r>
    </w:p>
    <w:p w14:paraId="417B64EE" w14:textId="6D4618E9" w:rsidR="00F96BFF" w:rsidRDefault="00A94DEF" w:rsidP="00F96BFF">
      <w:pPr>
        <w:pStyle w:val="Heading2"/>
      </w:pPr>
      <w:sdt>
        <w:sdtPr>
          <w:id w:val="490539099"/>
          <w:placeholder>
            <w:docPart w:val="AF596975738250489D53BDC5BEE175A7"/>
          </w:placeholder>
        </w:sdtPr>
        <w:sdtEndPr/>
        <w:sdtContent>
          <w:r w:rsidR="00F96BFF">
            <w:rPr>
              <w:u w:val="single"/>
            </w:rPr>
            <w:t xml:space="preserve">Data Management </w:t>
          </w:r>
        </w:sdtContent>
      </w:sdt>
      <w:r w:rsidR="00F96BFF">
        <w:t xml:space="preserve"> </w:t>
      </w:r>
      <w:r w:rsidR="00F96BFF">
        <w:tab/>
        <w:t>Spring 2015</w:t>
      </w:r>
    </w:p>
    <w:sdt>
      <w:sdtPr>
        <w:id w:val="-649212968"/>
        <w:placeholder>
          <w:docPart w:val="F578D3992073B149BA2017D6FA4DBAEE"/>
        </w:placeholder>
      </w:sdtPr>
      <w:sdtEndPr/>
      <w:sdtContent>
        <w:p w14:paraId="35DBCB7D" w14:textId="3DF83F2F" w:rsidR="00F96BFF" w:rsidRDefault="00B951FB" w:rsidP="00F96BFF">
          <w:pPr>
            <w:pStyle w:val="ListBullet"/>
          </w:pPr>
          <w:r>
            <w:t>Programmed an</w:t>
          </w:r>
          <w:r w:rsidR="000F7135">
            <w:t xml:space="preserve"> Oracle APEX application. Made it to </w:t>
          </w:r>
          <w:r w:rsidR="00352357">
            <w:t>in-</w:t>
          </w:r>
          <w:r>
            <w:t xml:space="preserve">class </w:t>
          </w:r>
          <w:r w:rsidR="000F7135">
            <w:t>semi-finals competition for use by JJ Pickle Research</w:t>
          </w:r>
          <w:r>
            <w:t xml:space="preserve"> Center</w:t>
          </w:r>
        </w:p>
        <w:p w14:paraId="4C1A49C2" w14:textId="1D604A95" w:rsidR="00F96BFF" w:rsidRDefault="00E77B88" w:rsidP="00F96BFF">
          <w:pPr>
            <w:pStyle w:val="ListBullet"/>
          </w:pPr>
          <w:r>
            <w:t>D</w:t>
          </w:r>
          <w:r w:rsidR="00394843">
            <w:t>atabase design theory</w:t>
          </w:r>
          <w:r w:rsidR="00B951FB">
            <w:t xml:space="preserve"> including topics such as normalization, concurrency and optimization</w:t>
          </w:r>
        </w:p>
        <w:p w14:paraId="00D88CD2" w14:textId="296EE6F2" w:rsidR="00F96BFF" w:rsidRPr="00F96BFF" w:rsidRDefault="0055150B" w:rsidP="000F7135">
          <w:pPr>
            <w:pStyle w:val="ListBullet"/>
          </w:pPr>
          <w:r>
            <w:t xml:space="preserve">Experience with SQL, UML </w:t>
          </w:r>
        </w:p>
      </w:sdtContent>
    </w:sdt>
    <w:p w14:paraId="50CFBD0C" w14:textId="38A6F0EE" w:rsidR="008C503B" w:rsidRDefault="00A94DEF">
      <w:pPr>
        <w:pStyle w:val="Heading2"/>
      </w:pPr>
      <w:sdt>
        <w:sdtPr>
          <w:id w:val="9459744"/>
          <w:placeholder>
            <w:docPart w:val="F9BAB9BA2CE4764FBB90E338EA6AE33B"/>
          </w:placeholder>
        </w:sdtPr>
        <w:sdtEndPr/>
        <w:sdtContent>
          <w:r w:rsidR="0055150B">
            <w:rPr>
              <w:u w:val="single"/>
            </w:rPr>
            <w:t>Computer Networks</w:t>
          </w:r>
        </w:sdtContent>
      </w:sdt>
      <w:r w:rsidR="000B6375">
        <w:t xml:space="preserve"> </w:t>
      </w:r>
      <w:r w:rsidR="0055150B">
        <w:tab/>
      </w:r>
      <w:r w:rsidR="00B05680">
        <w:t>Fall 2015</w:t>
      </w:r>
    </w:p>
    <w:sdt>
      <w:sdtPr>
        <w:id w:val="9459797"/>
        <w:placeholder>
          <w:docPart w:val="55A34BBA556A9F46ADC03CDE77A728C4"/>
        </w:placeholder>
      </w:sdtPr>
      <w:sdtEndPr>
        <w:rPr>
          <w:b/>
          <w:u w:val="single"/>
        </w:rPr>
      </w:sdtEndPr>
      <w:sdtContent>
        <w:p w14:paraId="4C945E8F" w14:textId="77777777" w:rsidR="007D1C05" w:rsidRDefault="00C526E8" w:rsidP="007D1C05">
          <w:pPr>
            <w:pStyle w:val="ListBullet"/>
          </w:pPr>
          <w:r>
            <w:t>Gained essential socket programming fundamentals leading to the development of</w:t>
          </w:r>
          <w:r w:rsidR="007D1C05">
            <w:t xml:space="preserve"> </w:t>
          </w:r>
          <w:r>
            <w:t xml:space="preserve">a request/responder </w:t>
          </w:r>
          <w:r w:rsidR="00D1029C">
            <w:t>system using</w:t>
          </w:r>
          <w:r w:rsidR="00780052">
            <w:t xml:space="preserve"> the UDP protocol written in C</w:t>
          </w:r>
        </w:p>
        <w:p w14:paraId="72FC6EAF" w14:textId="77777777" w:rsidR="00C526E8" w:rsidRDefault="00C526E8" w:rsidP="007D1C05">
          <w:pPr>
            <w:pStyle w:val="ListBullet"/>
          </w:pPr>
          <w:r>
            <w:t xml:space="preserve">Designed and implemented </w:t>
          </w:r>
          <w:r w:rsidR="00D1029C">
            <w:t>communication between client/server through</w:t>
          </w:r>
          <w:r>
            <w:t xml:space="preserve"> TCP protocol</w:t>
          </w:r>
          <w:r w:rsidR="00D1029C">
            <w:t xml:space="preserve"> written</w:t>
          </w:r>
          <w:r>
            <w:t xml:space="preserve"> in C</w:t>
          </w:r>
        </w:p>
        <w:p w14:paraId="7775BC50" w14:textId="77777777" w:rsidR="0055150B" w:rsidRDefault="0055150B" w:rsidP="0055150B">
          <w:pPr>
            <w:pStyle w:val="ListBullet"/>
            <w:numPr>
              <w:ilvl w:val="0"/>
              <w:numId w:val="0"/>
            </w:numPr>
            <w:rPr>
              <w:b/>
            </w:rPr>
          </w:pPr>
          <w:r w:rsidRPr="0055150B">
            <w:rPr>
              <w:b/>
              <w:u w:val="single"/>
            </w:rPr>
            <w:t>Network Security</w:t>
          </w:r>
          <w:r>
            <w:rPr>
              <w:u w:val="single"/>
            </w:rPr>
            <w:t xml:space="preserve"> </w:t>
          </w:r>
          <w:r w:rsidRPr="0055150B">
            <w:rPr>
              <w:b/>
            </w:rPr>
            <w:t xml:space="preserve">                                                    </w:t>
          </w:r>
          <w:r w:rsidRPr="0055150B">
            <w:rPr>
              <w:b/>
            </w:rPr>
            <w:tab/>
          </w:r>
          <w:r w:rsidRPr="0055150B">
            <w:rPr>
              <w:b/>
            </w:rPr>
            <w:tab/>
          </w:r>
          <w:r w:rsidRPr="0055150B">
            <w:rPr>
              <w:b/>
            </w:rPr>
            <w:tab/>
          </w:r>
          <w:r w:rsidRPr="0055150B">
            <w:rPr>
              <w:b/>
            </w:rPr>
            <w:tab/>
          </w:r>
          <w:r w:rsidRPr="0055150B">
            <w:rPr>
              <w:b/>
            </w:rPr>
            <w:tab/>
          </w:r>
          <w:r w:rsidRPr="0055150B">
            <w:rPr>
              <w:b/>
            </w:rPr>
            <w:tab/>
          </w:r>
          <w:r w:rsidRPr="0055150B">
            <w:rPr>
              <w:b/>
            </w:rPr>
            <w:tab/>
          </w:r>
          <w:r>
            <w:rPr>
              <w:b/>
            </w:rPr>
            <w:t xml:space="preserve">           Fall 2015</w:t>
          </w:r>
        </w:p>
        <w:p w14:paraId="1E9ACACF" w14:textId="7790D0CD" w:rsidR="0055150B" w:rsidRDefault="0055150B" w:rsidP="0055150B">
          <w:pPr>
            <w:pStyle w:val="ListBullet"/>
          </w:pPr>
          <w:r>
            <w:t>Wrote e</w:t>
          </w:r>
          <w:r w:rsidR="00CA06BB">
            <w:t xml:space="preserve">xploits in C and </w:t>
          </w:r>
          <w:proofErr w:type="spellStart"/>
          <w:r w:rsidR="00CA06BB">
            <w:t>j</w:t>
          </w:r>
          <w:r w:rsidR="00E77B88">
            <w:t>avascript</w:t>
          </w:r>
          <w:proofErr w:type="spellEnd"/>
          <w:r w:rsidR="00E77B88">
            <w:t xml:space="preserve"> to gain root access using </w:t>
          </w:r>
          <w:r>
            <w:t xml:space="preserve">techniques such as buffer overflows, SQL </w:t>
          </w:r>
          <w:proofErr w:type="gramStart"/>
          <w:r>
            <w:t>injection</w:t>
          </w:r>
          <w:proofErr w:type="gramEnd"/>
          <w:r>
            <w:t xml:space="preserve">, cross site forgery requests and </w:t>
          </w:r>
          <w:r w:rsidR="00E77B88">
            <w:t xml:space="preserve">cross site scripting attacks. </w:t>
          </w:r>
        </w:p>
        <w:p w14:paraId="636858B3" w14:textId="4CE551F2" w:rsidR="0055150B" w:rsidRDefault="00E77B88" w:rsidP="0055150B">
          <w:pPr>
            <w:pStyle w:val="ListBullet"/>
          </w:pPr>
          <w:r>
            <w:t>P</w:t>
          </w:r>
          <w:r w:rsidR="0055150B">
            <w:t>ublic-key and symmetric key encryption</w:t>
          </w:r>
          <w:r>
            <w:t>, hash functions</w:t>
          </w:r>
        </w:p>
        <w:p w14:paraId="67F8B2B8" w14:textId="31AAB578" w:rsidR="008C503B" w:rsidRPr="00E77B88" w:rsidRDefault="00E77B88" w:rsidP="00E77B88">
          <w:pPr>
            <w:pStyle w:val="ListBullet"/>
          </w:pPr>
          <w:r>
            <w:t>Fundamentals of Web Security</w:t>
          </w:r>
          <w:r w:rsidR="00CF33E4">
            <w:t xml:space="preserve"> model, web authentication and </w:t>
          </w:r>
          <w:r>
            <w:t>session management.</w:t>
          </w:r>
        </w:p>
      </w:sdtContent>
    </w:sdt>
    <w:p w14:paraId="065DCB4D" w14:textId="432E9E8E" w:rsidR="007D1C05" w:rsidRPr="00F96BFF" w:rsidRDefault="00D1029C" w:rsidP="00D1029C">
      <w:pPr>
        <w:pStyle w:val="ListBullet"/>
        <w:numPr>
          <w:ilvl w:val="0"/>
          <w:numId w:val="0"/>
        </w:numPr>
        <w:rPr>
          <w:b/>
          <w:u w:val="single"/>
        </w:rPr>
      </w:pPr>
      <w:r w:rsidRPr="00780052">
        <w:rPr>
          <w:b/>
          <w:u w:val="single"/>
        </w:rPr>
        <w:t xml:space="preserve">Operating Systems </w:t>
      </w:r>
      <w:r w:rsidR="000B6375">
        <w:rPr>
          <w:b/>
        </w:rPr>
        <w:tab/>
      </w:r>
      <w:r w:rsidR="000B6375">
        <w:rPr>
          <w:b/>
        </w:rPr>
        <w:tab/>
      </w:r>
      <w:r w:rsidR="000B6375">
        <w:rPr>
          <w:b/>
        </w:rPr>
        <w:tab/>
      </w:r>
      <w:r w:rsidR="000B6375">
        <w:rPr>
          <w:b/>
        </w:rPr>
        <w:tab/>
      </w:r>
      <w:r w:rsidR="000B6375">
        <w:rPr>
          <w:b/>
        </w:rPr>
        <w:tab/>
      </w:r>
      <w:r w:rsidR="000B6375">
        <w:rPr>
          <w:b/>
        </w:rPr>
        <w:tab/>
        <w:t xml:space="preserve">                     </w:t>
      </w:r>
      <w:r w:rsidR="000B6375">
        <w:rPr>
          <w:b/>
        </w:rPr>
        <w:tab/>
      </w:r>
      <w:r w:rsidR="000B6375">
        <w:rPr>
          <w:b/>
        </w:rPr>
        <w:tab/>
      </w:r>
      <w:r w:rsidR="000B6375">
        <w:rPr>
          <w:b/>
        </w:rPr>
        <w:tab/>
      </w:r>
      <w:r w:rsidR="006F2FA9">
        <w:rPr>
          <w:b/>
        </w:rPr>
        <w:t xml:space="preserve">      </w:t>
      </w:r>
      <w:r w:rsidR="00B05680">
        <w:rPr>
          <w:b/>
        </w:rPr>
        <w:t>Spring 2015</w:t>
      </w:r>
    </w:p>
    <w:p w14:paraId="574D09DC" w14:textId="77777777" w:rsidR="00D1029C" w:rsidRPr="000B6375" w:rsidRDefault="00D1029C" w:rsidP="00D1029C">
      <w:pPr>
        <w:pStyle w:val="ListBullet"/>
        <w:numPr>
          <w:ilvl w:val="0"/>
          <w:numId w:val="13"/>
        </w:numPr>
        <w:rPr>
          <w:b/>
        </w:rPr>
      </w:pPr>
      <w:r>
        <w:t>Advanced an existing mini shel</w:t>
      </w:r>
      <w:r w:rsidR="000B6375">
        <w:t>l with built-in commands and wrote a simple parser for the command line</w:t>
      </w:r>
    </w:p>
    <w:p w14:paraId="4180224D" w14:textId="17258BB6" w:rsidR="000B6375" w:rsidRPr="00F906A5" w:rsidRDefault="00F96BFF" w:rsidP="00D1029C">
      <w:pPr>
        <w:pStyle w:val="ListBullet"/>
        <w:numPr>
          <w:ilvl w:val="0"/>
          <w:numId w:val="13"/>
        </w:numPr>
        <w:rPr>
          <w:b/>
        </w:rPr>
      </w:pPr>
      <w:r>
        <w:t>Developed a solid foundation</w:t>
      </w:r>
      <w:r w:rsidR="00F906A5">
        <w:t xml:space="preserve"> of</w:t>
      </w:r>
      <w:r>
        <w:t xml:space="preserve"> how</w:t>
      </w:r>
      <w:r w:rsidR="00F906A5">
        <w:t xml:space="preserve"> threads, scheduling, synchronization and interrupts</w:t>
      </w:r>
      <w:r>
        <w:t xml:space="preserve"> work</w:t>
      </w:r>
    </w:p>
    <w:p w14:paraId="6BB0B498" w14:textId="2EDE09AA" w:rsidR="006F2FA9" w:rsidRPr="00780052" w:rsidRDefault="00F906A5" w:rsidP="00780052">
      <w:pPr>
        <w:pStyle w:val="ListBullet"/>
        <w:numPr>
          <w:ilvl w:val="0"/>
          <w:numId w:val="13"/>
        </w:numPr>
        <w:rPr>
          <w:b/>
        </w:rPr>
      </w:pPr>
      <w:r>
        <w:t xml:space="preserve">Enhanced a toy OS to include </w:t>
      </w:r>
      <w:r w:rsidR="00F96BFF">
        <w:t>capabilities</w:t>
      </w:r>
      <w:r>
        <w:t xml:space="preserve"> virtual memory and file management</w:t>
      </w:r>
      <w:r w:rsidR="00F96BFF">
        <w:t xml:space="preserve"> capabilities</w:t>
      </w:r>
    </w:p>
    <w:p w14:paraId="787F6532" w14:textId="2138EF76" w:rsidR="00064A60" w:rsidRDefault="00064A60" w:rsidP="00064A60">
      <w:pPr>
        <w:pStyle w:val="BodyTex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Side </w:t>
      </w:r>
      <w:r w:rsidRPr="00064A60">
        <w:rPr>
          <w:b/>
          <w:sz w:val="28"/>
          <w:szCs w:val="28"/>
        </w:rPr>
        <w:t>Projects</w:t>
      </w:r>
      <w:r>
        <w:rPr>
          <w:b/>
          <w:sz w:val="28"/>
          <w:szCs w:val="28"/>
        </w:rPr>
        <w:t xml:space="preserve"> </w:t>
      </w:r>
    </w:p>
    <w:p w14:paraId="1CEBB11C" w14:textId="24EF3AAD" w:rsidR="00064A60" w:rsidRDefault="00064A60" w:rsidP="00064A60">
      <w:pPr>
        <w:pStyle w:val="BodyText"/>
        <w:rPr>
          <w:szCs w:val="20"/>
        </w:rPr>
      </w:pPr>
      <w:r w:rsidRPr="00064A60">
        <w:rPr>
          <w:szCs w:val="20"/>
        </w:rPr>
        <w:t>*</w:t>
      </w:r>
      <w:r>
        <w:rPr>
          <w:szCs w:val="20"/>
        </w:rPr>
        <w:t xml:space="preserve"> Python app that notifies if someone is currently in jail or recently been arrested. </w:t>
      </w:r>
      <w:proofErr w:type="gramStart"/>
      <w:r>
        <w:rPr>
          <w:szCs w:val="20"/>
        </w:rPr>
        <w:t>Uses for employers and coaches to find problematic employees and/or athletes whom much is invested in.</w:t>
      </w:r>
      <w:proofErr w:type="gramEnd"/>
      <w:r>
        <w:rPr>
          <w:szCs w:val="20"/>
        </w:rPr>
        <w:t xml:space="preserve"> Automated via BASH scripts and tied in with the </w:t>
      </w:r>
      <w:proofErr w:type="spellStart"/>
      <w:r>
        <w:rPr>
          <w:szCs w:val="20"/>
        </w:rPr>
        <w:t>Twilio</w:t>
      </w:r>
      <w:proofErr w:type="spellEnd"/>
      <w:r>
        <w:rPr>
          <w:szCs w:val="20"/>
        </w:rPr>
        <w:t xml:space="preserve"> API to notify users via text messages.</w:t>
      </w:r>
      <w:r w:rsidR="00A94DEF">
        <w:rPr>
          <w:szCs w:val="20"/>
        </w:rPr>
        <w:t xml:space="preserve"> Working on GUI interface.</w:t>
      </w:r>
      <w:bookmarkStart w:id="0" w:name="_GoBack"/>
      <w:bookmarkEnd w:id="0"/>
    </w:p>
    <w:p w14:paraId="39284B51" w14:textId="7B500491" w:rsidR="00064A60" w:rsidRDefault="00064A60" w:rsidP="00064A60">
      <w:pPr>
        <w:pStyle w:val="BodyText"/>
        <w:rPr>
          <w:szCs w:val="20"/>
        </w:rPr>
      </w:pPr>
      <w:r>
        <w:rPr>
          <w:szCs w:val="20"/>
        </w:rPr>
        <w:t xml:space="preserve">* </w:t>
      </w:r>
      <w:proofErr w:type="spellStart"/>
      <w:proofErr w:type="gramStart"/>
      <w:r>
        <w:rPr>
          <w:szCs w:val="20"/>
        </w:rPr>
        <w:t>iOS</w:t>
      </w:r>
      <w:proofErr w:type="spellEnd"/>
      <w:proofErr w:type="gramEnd"/>
      <w:r>
        <w:rPr>
          <w:szCs w:val="20"/>
        </w:rPr>
        <w:t xml:space="preserve"> app allowing UT students to find rsvp and share events using </w:t>
      </w:r>
      <w:proofErr w:type="spellStart"/>
      <w:r>
        <w:rPr>
          <w:szCs w:val="20"/>
        </w:rPr>
        <w:t>CoreData</w:t>
      </w:r>
      <w:proofErr w:type="spellEnd"/>
      <w:r>
        <w:rPr>
          <w:szCs w:val="20"/>
        </w:rPr>
        <w:t xml:space="preserve"> in other colleges in the University</w:t>
      </w:r>
    </w:p>
    <w:p w14:paraId="58B2A3CD" w14:textId="64A700AC" w:rsidR="00064A60" w:rsidRPr="00064A60" w:rsidRDefault="00560D7E" w:rsidP="00064A60">
      <w:pPr>
        <w:pStyle w:val="BodyText"/>
        <w:rPr>
          <w:szCs w:val="20"/>
        </w:rPr>
      </w:pPr>
      <w:r>
        <w:rPr>
          <w:szCs w:val="20"/>
        </w:rPr>
        <w:t xml:space="preserve">C Java Swift MySQL </w:t>
      </w:r>
      <w:proofErr w:type="spellStart"/>
      <w:r>
        <w:rPr>
          <w:szCs w:val="20"/>
        </w:rPr>
        <w:t>MongoDB</w:t>
      </w:r>
      <w:proofErr w:type="spellEnd"/>
      <w:r>
        <w:rPr>
          <w:szCs w:val="20"/>
        </w:rPr>
        <w:t xml:space="preserve"> </w:t>
      </w:r>
      <w:proofErr w:type="gramStart"/>
      <w:r>
        <w:rPr>
          <w:szCs w:val="20"/>
        </w:rPr>
        <w:t>JavaScript  Node</w:t>
      </w:r>
      <w:proofErr w:type="gramEnd"/>
      <w:r>
        <w:rPr>
          <w:szCs w:val="20"/>
        </w:rPr>
        <w:t xml:space="preserve"> Express AJAX </w:t>
      </w:r>
      <w:proofErr w:type="spellStart"/>
      <w:r>
        <w:rPr>
          <w:szCs w:val="20"/>
        </w:rPr>
        <w:t>Sequelize</w:t>
      </w:r>
      <w:proofErr w:type="spellEnd"/>
      <w:r>
        <w:rPr>
          <w:szCs w:val="20"/>
        </w:rPr>
        <w:t xml:space="preserve"> React.JS </w:t>
      </w:r>
      <w:proofErr w:type="spellStart"/>
      <w:r>
        <w:rPr>
          <w:szCs w:val="20"/>
        </w:rPr>
        <w:t>Laravel</w:t>
      </w:r>
      <w:proofErr w:type="spellEnd"/>
      <w:r>
        <w:rPr>
          <w:szCs w:val="20"/>
        </w:rPr>
        <w:t xml:space="preserve"> </w:t>
      </w:r>
    </w:p>
    <w:sectPr w:rsidR="00064A60" w:rsidRPr="00064A60" w:rsidSect="008C503B">
      <w:headerReference w:type="default" r:id="rId8"/>
      <w:headerReference w:type="first" r:id="rId9"/>
      <w:pgSz w:w="12240" w:h="15840"/>
      <w:pgMar w:top="72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3E4D57" w14:textId="77777777" w:rsidR="004A75AC" w:rsidRDefault="004A75AC">
      <w:pPr>
        <w:spacing w:line="240" w:lineRule="auto"/>
      </w:pPr>
      <w:r>
        <w:separator/>
      </w:r>
    </w:p>
  </w:endnote>
  <w:endnote w:type="continuationSeparator" w:id="0">
    <w:p w14:paraId="7A5D3CBA" w14:textId="77777777" w:rsidR="004A75AC" w:rsidRDefault="004A75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ＭＳ Ｐ明朝">
    <w:panose1 w:val="00000000000000000000"/>
    <w:charset w:val="80"/>
    <w:family w:val="roman"/>
    <w:notTrueType/>
    <w:pitch w:val="default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823E2B" w14:textId="77777777" w:rsidR="004A75AC" w:rsidRDefault="004A75AC">
      <w:pPr>
        <w:spacing w:line="240" w:lineRule="auto"/>
      </w:pPr>
      <w:r>
        <w:separator/>
      </w:r>
    </w:p>
  </w:footnote>
  <w:footnote w:type="continuationSeparator" w:id="0">
    <w:p w14:paraId="3D8E641D" w14:textId="77777777" w:rsidR="004A75AC" w:rsidRDefault="004A75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30B89D" w14:textId="77777777" w:rsidR="004A75AC" w:rsidRDefault="004A75AC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064A60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230490" w14:textId="77777777" w:rsidR="004A75AC" w:rsidRDefault="004A75AC">
    <w:pPr>
      <w:pStyle w:val="Title"/>
    </w:pPr>
    <w:r>
      <w:t xml:space="preserve">Justin </w:t>
    </w:r>
    <w:proofErr w:type="spellStart"/>
    <w:r>
      <w:t>Baiko</w:t>
    </w:r>
    <w:proofErr w:type="spellEnd"/>
  </w:p>
  <w:p w14:paraId="2A8FBA54" w14:textId="456616A4" w:rsidR="00064A60" w:rsidRDefault="00064A60">
    <w:pPr>
      <w:pStyle w:val="ContactDetails"/>
    </w:pPr>
    <w:proofErr w:type="spellStart"/>
    <w:proofErr w:type="gramStart"/>
    <w:r>
      <w:t>github</w:t>
    </w:r>
    <w:proofErr w:type="spellEnd"/>
    <w:proofErr w:type="gramEnd"/>
    <w:r>
      <w:t>: http://www.github.com/yaboybakes</w:t>
    </w:r>
    <w:r w:rsidR="004A75AC">
      <w:br/>
      <w:t>Phone: 512.657.7011   E-Mail: baiko@</w:t>
    </w:r>
    <w:r w:rsidR="00265F52">
      <w:t>protonmail.com</w:t>
    </w:r>
    <w:r w:rsidR="00C53783"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1315579"/>
    <w:multiLevelType w:val="hybridMultilevel"/>
    <w:tmpl w:val="D548E336"/>
    <w:lvl w:ilvl="0" w:tplc="54C4393E">
      <w:start w:val="1"/>
      <w:numFmt w:val="bullet"/>
      <w:lvlText w:val=""/>
      <w:lvlJc w:val="left"/>
      <w:pPr>
        <w:ind w:left="8526" w:hanging="360"/>
      </w:pPr>
      <w:rPr>
        <w:rFonts w:ascii="Wingdings" w:hAnsi="Wingdings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924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9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40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2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56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4286" w:hanging="360"/>
      </w:pPr>
      <w:rPr>
        <w:rFonts w:ascii="Wingdings" w:hAnsi="Wingdings" w:hint="default"/>
      </w:rPr>
    </w:lvl>
  </w:abstractNum>
  <w:abstractNum w:abstractNumId="1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364BEF"/>
    <w:multiLevelType w:val="hybridMultilevel"/>
    <w:tmpl w:val="8C46BE7A"/>
    <w:lvl w:ilvl="0" w:tplc="54C4393E">
      <w:start w:val="1"/>
      <w:numFmt w:val="bullet"/>
      <w:lvlText w:val=""/>
      <w:lvlJc w:val="left"/>
      <w:pPr>
        <w:ind w:left="8526" w:hanging="360"/>
      </w:pPr>
      <w:rPr>
        <w:rFonts w:ascii="Wingdings" w:hAnsi="Wingdings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1661D3"/>
    <w:multiLevelType w:val="hybridMultilevel"/>
    <w:tmpl w:val="9C585268"/>
    <w:lvl w:ilvl="0" w:tplc="6DD05F40">
      <w:start w:val="800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B61C07"/>
    <w:multiLevelType w:val="hybridMultilevel"/>
    <w:tmpl w:val="5F989E58"/>
    <w:lvl w:ilvl="0" w:tplc="2D50DCB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11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7D1C05"/>
    <w:rsid w:val="00064A60"/>
    <w:rsid w:val="000B6375"/>
    <w:rsid w:val="000E4702"/>
    <w:rsid w:val="000F7135"/>
    <w:rsid w:val="00146310"/>
    <w:rsid w:val="001A3DF0"/>
    <w:rsid w:val="001D3DFC"/>
    <w:rsid w:val="00220480"/>
    <w:rsid w:val="00265F52"/>
    <w:rsid w:val="00352357"/>
    <w:rsid w:val="00361852"/>
    <w:rsid w:val="00394843"/>
    <w:rsid w:val="004941E9"/>
    <w:rsid w:val="004A75AC"/>
    <w:rsid w:val="0055150B"/>
    <w:rsid w:val="00560D7E"/>
    <w:rsid w:val="00635811"/>
    <w:rsid w:val="006F2FA9"/>
    <w:rsid w:val="00780052"/>
    <w:rsid w:val="007D1C05"/>
    <w:rsid w:val="008C503B"/>
    <w:rsid w:val="008E0DDF"/>
    <w:rsid w:val="009448D8"/>
    <w:rsid w:val="00995EAB"/>
    <w:rsid w:val="00A94DEF"/>
    <w:rsid w:val="00B05680"/>
    <w:rsid w:val="00B951FB"/>
    <w:rsid w:val="00BE4B14"/>
    <w:rsid w:val="00C526E8"/>
    <w:rsid w:val="00C53783"/>
    <w:rsid w:val="00CA06BB"/>
    <w:rsid w:val="00CF33E4"/>
    <w:rsid w:val="00D1029C"/>
    <w:rsid w:val="00E77B88"/>
    <w:rsid w:val="00F906A5"/>
    <w:rsid w:val="00F96BFF"/>
    <w:rsid w:val="00FA7A10"/>
    <w:rsid w:val="00FD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38A4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Hyperlink">
    <w:name w:val="Hyperlink"/>
    <w:basedOn w:val="DefaultParagraphFont"/>
    <w:uiPriority w:val="99"/>
    <w:unhideWhenUsed/>
    <w:rsid w:val="00C53783"/>
    <w:rPr>
      <w:color w:val="A9122A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Hyperlink">
    <w:name w:val="Hyperlink"/>
    <w:basedOn w:val="DefaultParagraphFont"/>
    <w:uiPriority w:val="99"/>
    <w:unhideWhenUsed/>
    <w:rsid w:val="00C53783"/>
    <w:rPr>
      <w:color w:val="A9122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0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Resumes:Simpl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9BAB9BA2CE4764FBB90E338EA6AE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2F4FAF-7E5C-F34F-8B23-0BF56404C363}"/>
      </w:docPartPr>
      <w:docPartBody>
        <w:p w:rsidR="00664104" w:rsidRDefault="00664104">
          <w:pPr>
            <w:pStyle w:val="F9BAB9BA2CE4764FBB90E338EA6AE33B"/>
          </w:pPr>
          <w:r>
            <w:t>Lorem ipsum dolor</w:t>
          </w:r>
        </w:p>
      </w:docPartBody>
    </w:docPart>
    <w:docPart>
      <w:docPartPr>
        <w:name w:val="55A34BBA556A9F46ADC03CDE77A728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29778-2FE4-7F4D-9DE9-0DC0653306B5}"/>
      </w:docPartPr>
      <w:docPartBody>
        <w:p w:rsidR="00664104" w:rsidRDefault="00664104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664104" w:rsidRDefault="00664104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664104" w:rsidRDefault="00664104">
          <w:pPr>
            <w:pStyle w:val="55A34BBA556A9F46ADC03CDE77A728C4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AF596975738250489D53BDC5BEE17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16C66-1338-7C48-982A-0C7ACEADD787}"/>
      </w:docPartPr>
      <w:docPartBody>
        <w:p w:rsidR="00216B8A" w:rsidRDefault="00216B8A" w:rsidP="00216B8A">
          <w:pPr>
            <w:pStyle w:val="AF596975738250489D53BDC5BEE175A7"/>
          </w:pPr>
          <w:r>
            <w:t>Lorem ipsum dolor</w:t>
          </w:r>
        </w:p>
      </w:docPartBody>
    </w:docPart>
    <w:docPart>
      <w:docPartPr>
        <w:name w:val="F578D3992073B149BA2017D6FA4DB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99BEA9-1BCA-4141-B4F9-909015E981B2}"/>
      </w:docPartPr>
      <w:docPartBody>
        <w:p w:rsidR="00216B8A" w:rsidRDefault="00216B8A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216B8A" w:rsidRDefault="00216B8A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216B8A" w:rsidRDefault="00216B8A" w:rsidP="00216B8A">
          <w:pPr>
            <w:pStyle w:val="F578D3992073B149BA2017D6FA4DBAEE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E5EA31247D71AA43A858B660D7F65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25C19D-B655-2241-949C-E98F786B8635}"/>
      </w:docPartPr>
      <w:docPartBody>
        <w:p w:rsidR="00A85789" w:rsidRDefault="009704BA" w:rsidP="009704BA">
          <w:pPr>
            <w:pStyle w:val="E5EA31247D71AA43A858B660D7F651F1"/>
          </w:pPr>
          <w:r>
            <w:t>Aliquam dapibus.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ＭＳ Ｐ明朝">
    <w:panose1 w:val="00000000000000000000"/>
    <w:charset w:val="80"/>
    <w:family w:val="roman"/>
    <w:notTrueType/>
    <w:pitch w:val="default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104"/>
    <w:rsid w:val="00216B8A"/>
    <w:rsid w:val="003D5385"/>
    <w:rsid w:val="00664104"/>
    <w:rsid w:val="009704BA"/>
    <w:rsid w:val="00A8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6CE090050D34F84EB4F42FE8FDBE6AF1">
    <w:name w:val="6CE090050D34F84EB4F42FE8FDBE6AF1"/>
  </w:style>
  <w:style w:type="paragraph" w:customStyle="1" w:styleId="837C12D9967F624D9C33482E8A91788D">
    <w:name w:val="837C12D9967F624D9C33482E8A91788D"/>
  </w:style>
  <w:style w:type="paragraph" w:styleId="ListBullet">
    <w:name w:val="List Bullet"/>
    <w:basedOn w:val="Normal"/>
    <w:rsid w:val="00216B8A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10B096CBBFB2594FADFA943324F98737">
    <w:name w:val="10B096CBBFB2594FADFA943324F98737"/>
  </w:style>
  <w:style w:type="paragraph" w:customStyle="1" w:styleId="F9BAB9BA2CE4764FBB90E338EA6AE33B">
    <w:name w:val="F9BAB9BA2CE4764FBB90E338EA6AE33B"/>
  </w:style>
  <w:style w:type="paragraph" w:customStyle="1" w:styleId="55A34BBA556A9F46ADC03CDE77A728C4">
    <w:name w:val="55A34BBA556A9F46ADC03CDE77A728C4"/>
  </w:style>
  <w:style w:type="paragraph" w:customStyle="1" w:styleId="8E28686C1054984A9052C2FB334FBF0E">
    <w:name w:val="8E28686C1054984A9052C2FB334FBF0E"/>
  </w:style>
  <w:style w:type="paragraph" w:customStyle="1" w:styleId="5156A1D238291E4483FB52B5B5C33FC6">
    <w:name w:val="5156A1D238291E4483FB52B5B5C33FC6"/>
  </w:style>
  <w:style w:type="paragraph" w:customStyle="1" w:styleId="903EE88613CC2E4EB92AB1F3FB35B1D9">
    <w:name w:val="903EE88613CC2E4EB92AB1F3FB35B1D9"/>
  </w:style>
  <w:style w:type="paragraph" w:customStyle="1" w:styleId="8B5D42120E2A5C4B875FCC93668EE9D5">
    <w:name w:val="8B5D42120E2A5C4B875FCC93668EE9D5"/>
  </w:style>
  <w:style w:type="paragraph" w:customStyle="1" w:styleId="35CC36A884D1C943B981C24C006A7E7D">
    <w:name w:val="35CC36A884D1C943B981C24C006A7E7D"/>
  </w:style>
  <w:style w:type="paragraph" w:customStyle="1" w:styleId="AF596975738250489D53BDC5BEE175A7">
    <w:name w:val="AF596975738250489D53BDC5BEE175A7"/>
    <w:rsid w:val="00216B8A"/>
  </w:style>
  <w:style w:type="paragraph" w:customStyle="1" w:styleId="F578D3992073B149BA2017D6FA4DBAEE">
    <w:name w:val="F578D3992073B149BA2017D6FA4DBAEE"/>
    <w:rsid w:val="00216B8A"/>
  </w:style>
  <w:style w:type="paragraph" w:customStyle="1" w:styleId="2BBB209152373D47A0257090E7B87C33">
    <w:name w:val="2BBB209152373D47A0257090E7B87C33"/>
    <w:rsid w:val="003D5385"/>
  </w:style>
  <w:style w:type="paragraph" w:customStyle="1" w:styleId="E5EA31247D71AA43A858B660D7F651F1">
    <w:name w:val="E5EA31247D71AA43A858B660D7F651F1"/>
    <w:rsid w:val="009704B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6CE090050D34F84EB4F42FE8FDBE6AF1">
    <w:name w:val="6CE090050D34F84EB4F42FE8FDBE6AF1"/>
  </w:style>
  <w:style w:type="paragraph" w:customStyle="1" w:styleId="837C12D9967F624D9C33482E8A91788D">
    <w:name w:val="837C12D9967F624D9C33482E8A91788D"/>
  </w:style>
  <w:style w:type="paragraph" w:styleId="ListBullet">
    <w:name w:val="List Bullet"/>
    <w:basedOn w:val="Normal"/>
    <w:rsid w:val="00216B8A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10B096CBBFB2594FADFA943324F98737">
    <w:name w:val="10B096CBBFB2594FADFA943324F98737"/>
  </w:style>
  <w:style w:type="paragraph" w:customStyle="1" w:styleId="F9BAB9BA2CE4764FBB90E338EA6AE33B">
    <w:name w:val="F9BAB9BA2CE4764FBB90E338EA6AE33B"/>
  </w:style>
  <w:style w:type="paragraph" w:customStyle="1" w:styleId="55A34BBA556A9F46ADC03CDE77A728C4">
    <w:name w:val="55A34BBA556A9F46ADC03CDE77A728C4"/>
  </w:style>
  <w:style w:type="paragraph" w:customStyle="1" w:styleId="8E28686C1054984A9052C2FB334FBF0E">
    <w:name w:val="8E28686C1054984A9052C2FB334FBF0E"/>
  </w:style>
  <w:style w:type="paragraph" w:customStyle="1" w:styleId="5156A1D238291E4483FB52B5B5C33FC6">
    <w:name w:val="5156A1D238291E4483FB52B5B5C33FC6"/>
  </w:style>
  <w:style w:type="paragraph" w:customStyle="1" w:styleId="903EE88613CC2E4EB92AB1F3FB35B1D9">
    <w:name w:val="903EE88613CC2E4EB92AB1F3FB35B1D9"/>
  </w:style>
  <w:style w:type="paragraph" w:customStyle="1" w:styleId="8B5D42120E2A5C4B875FCC93668EE9D5">
    <w:name w:val="8B5D42120E2A5C4B875FCC93668EE9D5"/>
  </w:style>
  <w:style w:type="paragraph" w:customStyle="1" w:styleId="35CC36A884D1C943B981C24C006A7E7D">
    <w:name w:val="35CC36A884D1C943B981C24C006A7E7D"/>
  </w:style>
  <w:style w:type="paragraph" w:customStyle="1" w:styleId="AF596975738250489D53BDC5BEE175A7">
    <w:name w:val="AF596975738250489D53BDC5BEE175A7"/>
    <w:rsid w:val="00216B8A"/>
  </w:style>
  <w:style w:type="paragraph" w:customStyle="1" w:styleId="F578D3992073B149BA2017D6FA4DBAEE">
    <w:name w:val="F578D3992073B149BA2017D6FA4DBAEE"/>
    <w:rsid w:val="00216B8A"/>
  </w:style>
  <w:style w:type="paragraph" w:customStyle="1" w:styleId="2BBB209152373D47A0257090E7B87C33">
    <w:name w:val="2BBB209152373D47A0257090E7B87C33"/>
    <w:rsid w:val="003D5385"/>
  </w:style>
  <w:style w:type="paragraph" w:customStyle="1" w:styleId="E5EA31247D71AA43A858B660D7F651F1">
    <w:name w:val="E5EA31247D71AA43A858B660D7F651F1"/>
    <w:rsid w:val="009704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Simple Resume.dotx</Template>
  <TotalTime>33</TotalTime>
  <Pages>1</Pages>
  <Words>307</Words>
  <Characters>1750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Objective</vt:lpstr>
      <vt:lpstr>Experience</vt:lpstr>
      <vt:lpstr>    Lorem ipsum dolor	[Insert Dates]</vt:lpstr>
      <vt:lpstr>    Lorem ipsum dolor	[Insert Dates]</vt:lpstr>
      <vt:lpstr>Education</vt:lpstr>
      <vt:lpstr>    Aliquam dapibus.	[Insert Dates]</vt:lpstr>
      <vt:lpstr>    Aliquam dapibus.	[Insert Dates]</vt:lpstr>
      <vt:lpstr>Skills</vt:lpstr>
    </vt:vector>
  </TitlesOfParts>
  <Manager/>
  <Company/>
  <LinksUpToDate>false</LinksUpToDate>
  <CharactersWithSpaces>2053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</dc:creator>
  <cp:keywords/>
  <dc:description/>
  <cp:lastModifiedBy>RAFA</cp:lastModifiedBy>
  <cp:revision>12</cp:revision>
  <dcterms:created xsi:type="dcterms:W3CDTF">2016-07-15T00:22:00Z</dcterms:created>
  <dcterms:modified xsi:type="dcterms:W3CDTF">2017-02-06T03:46:00Z</dcterms:modified>
  <cp:category/>
</cp:coreProperties>
</file>